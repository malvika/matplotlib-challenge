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614A9" w14:textId="77777777" w:rsidR="00877789" w:rsidRDefault="00877789" w:rsidP="00877789">
      <w:pPr>
        <w:pStyle w:val="Date"/>
      </w:pPr>
      <w:r>
        <w:t>Malvika Mathur</w:t>
      </w:r>
    </w:p>
    <w:p w14:paraId="02436CBE" w14:textId="77777777" w:rsidR="00877789" w:rsidRPr="00877789" w:rsidRDefault="000D10B0" w:rsidP="00877789">
      <w:pPr>
        <w:pStyle w:val="Date"/>
      </w:pPr>
      <w:r>
        <w:t>George Washington University- Data Analytics and Visualization</w:t>
      </w:r>
    </w:p>
    <w:p w14:paraId="6FAF643A" w14:textId="1E4A09B7" w:rsidR="002F0C70" w:rsidRPr="000D10B0" w:rsidRDefault="000D10B0">
      <w:pPr>
        <w:pStyle w:val="Title"/>
        <w:rPr>
          <w:sz w:val="40"/>
          <w:szCs w:val="52"/>
        </w:rPr>
      </w:pPr>
      <w:r w:rsidRPr="000D10B0">
        <w:rPr>
          <w:sz w:val="40"/>
          <w:szCs w:val="52"/>
        </w:rPr>
        <w:t xml:space="preserve">Analysis of trends in </w:t>
      </w:r>
      <w:r w:rsidR="00884B09">
        <w:rPr>
          <w:sz w:val="40"/>
          <w:szCs w:val="52"/>
        </w:rPr>
        <w:t>PYBER</w:t>
      </w:r>
    </w:p>
    <w:p w14:paraId="36A4EF8C" w14:textId="77777777" w:rsidR="00F713EE" w:rsidRDefault="00F713EE" w:rsidP="00F713EE"/>
    <w:p w14:paraId="70869C9B" w14:textId="37A52AFB" w:rsidR="00D923B3" w:rsidRDefault="00F713EE" w:rsidP="00F713EE">
      <w:r>
        <w:t xml:space="preserve"> 1. T</w:t>
      </w:r>
      <w:r w:rsidR="00D923B3">
        <w:t xml:space="preserve">he </w:t>
      </w:r>
      <w:r w:rsidR="001B5E43">
        <w:t xml:space="preserve">total number of drivers are the highest in urban city types and the lowest in </w:t>
      </w:r>
      <w:r w:rsidR="00884B09">
        <w:t xml:space="preserve"> </w:t>
      </w:r>
      <w:r w:rsidR="001B5E43">
        <w:t>the r</w:t>
      </w:r>
      <w:r w:rsidR="00884B09">
        <w:t>ural</w:t>
      </w:r>
      <w:r w:rsidR="001B5E43">
        <w:t xml:space="preserve"> city types</w:t>
      </w:r>
      <w:r w:rsidR="00884B09">
        <w:t xml:space="preserve"> </w:t>
      </w:r>
    </w:p>
    <w:p w14:paraId="7732E2D6" w14:textId="27AFB213" w:rsidR="00F713EE" w:rsidRDefault="00F713EE" w:rsidP="00F713EE">
      <w:r>
        <w:t xml:space="preserve">2. </w:t>
      </w:r>
      <w:r w:rsidR="001B5E43">
        <w:t>The total number of</w:t>
      </w:r>
      <w:r w:rsidR="001B5E43">
        <w:t xml:space="preserve"> rides</w:t>
      </w:r>
      <w:r w:rsidR="001B5E43">
        <w:t xml:space="preserve"> are the highest in urban city types and the lowest in  the rural city types</w:t>
      </w:r>
    </w:p>
    <w:p w14:paraId="763527BF" w14:textId="48DD9B82" w:rsidR="00F713EE" w:rsidRDefault="00F713EE" w:rsidP="00F713EE">
      <w:r>
        <w:t xml:space="preserve">3. </w:t>
      </w:r>
      <w:r w:rsidR="004F40AA">
        <w:t xml:space="preserve">The </w:t>
      </w:r>
      <w:r w:rsidR="005D4964">
        <w:t>average fare is the highest in urban city</w:t>
      </w:r>
      <w:r w:rsidR="00877789">
        <w:t xml:space="preserve"> </w:t>
      </w:r>
      <w:r w:rsidR="005D4964">
        <w:t>types and the lowest in the rural city types</w:t>
      </w:r>
      <w:bookmarkStart w:id="0" w:name="_GoBack"/>
      <w:bookmarkEnd w:id="0"/>
    </w:p>
    <w:p w14:paraId="7042BBE7" w14:textId="77777777" w:rsidR="002F0C70" w:rsidRDefault="002F0C70"/>
    <w:sectPr w:rsidR="002F0C7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09B7F" w14:textId="77777777" w:rsidR="002357AF" w:rsidRDefault="002357AF">
      <w:pPr>
        <w:spacing w:after="0" w:line="240" w:lineRule="auto"/>
      </w:pPr>
      <w:r>
        <w:separator/>
      </w:r>
    </w:p>
    <w:p w14:paraId="619A59CF" w14:textId="77777777" w:rsidR="002357AF" w:rsidRDefault="002357AF"/>
  </w:endnote>
  <w:endnote w:type="continuationSeparator" w:id="0">
    <w:p w14:paraId="7E7B0192" w14:textId="77777777" w:rsidR="002357AF" w:rsidRDefault="002357AF">
      <w:pPr>
        <w:spacing w:after="0" w:line="240" w:lineRule="auto"/>
      </w:pPr>
      <w:r>
        <w:continuationSeparator/>
      </w:r>
    </w:p>
    <w:p w14:paraId="4FF83F24" w14:textId="77777777" w:rsidR="002357AF" w:rsidRDefault="00235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2548A" w14:textId="77777777" w:rsidR="002F0C70" w:rsidRDefault="00106DE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88DE2" w14:textId="77777777" w:rsidR="002357AF" w:rsidRDefault="002357AF">
      <w:pPr>
        <w:spacing w:after="0" w:line="240" w:lineRule="auto"/>
      </w:pPr>
      <w:r>
        <w:separator/>
      </w:r>
    </w:p>
    <w:p w14:paraId="69C7CEFF" w14:textId="77777777" w:rsidR="002357AF" w:rsidRDefault="002357AF"/>
  </w:footnote>
  <w:footnote w:type="continuationSeparator" w:id="0">
    <w:p w14:paraId="56E846A0" w14:textId="77777777" w:rsidR="002357AF" w:rsidRDefault="002357AF">
      <w:pPr>
        <w:spacing w:after="0" w:line="240" w:lineRule="auto"/>
      </w:pPr>
      <w:r>
        <w:continuationSeparator/>
      </w:r>
    </w:p>
    <w:p w14:paraId="27EA4C75" w14:textId="77777777" w:rsidR="002357AF" w:rsidRDefault="002357A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0"/>
    <w:rsid w:val="000D10B0"/>
    <w:rsid w:val="00106DE5"/>
    <w:rsid w:val="001B5E43"/>
    <w:rsid w:val="002357AF"/>
    <w:rsid w:val="002F0C70"/>
    <w:rsid w:val="004F40AA"/>
    <w:rsid w:val="005D4964"/>
    <w:rsid w:val="00877789"/>
    <w:rsid w:val="00884B09"/>
    <w:rsid w:val="00D923B3"/>
    <w:rsid w:val="00F7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vikamathur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2018-03-27T00:46:00Z</dcterms:created>
  <dcterms:modified xsi:type="dcterms:W3CDTF">2018-03-27T00:47:00Z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